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24C" w:rsidRDefault="0028419F">
      <w:pPr>
        <w:pStyle w:val="Titel"/>
        <w:jc w:val="center"/>
      </w:pPr>
      <w:bookmarkStart w:id="0" w:name="_GoBack"/>
      <w:bookmarkEnd w:id="0"/>
      <w:r>
        <w:t>Curriculum Vitae</w:t>
      </w:r>
    </w:p>
    <w:p w:rsidR="0022024C" w:rsidRDefault="0022024C"/>
    <w:p w:rsidR="0022024C" w:rsidRDefault="0028419F">
      <w:pPr>
        <w:pStyle w:val="Geenafstand"/>
      </w:pPr>
      <w:r>
        <w:t>Naam</w:t>
      </w:r>
      <w:r>
        <w:tab/>
      </w:r>
      <w:r>
        <w:tab/>
      </w:r>
      <w:r>
        <w:tab/>
        <w:t>Dani Kools</w:t>
      </w:r>
    </w:p>
    <w:p w:rsidR="0022024C" w:rsidRDefault="0028419F">
      <w:pPr>
        <w:pStyle w:val="Geenafstand"/>
      </w:pPr>
      <w:r>
        <w:t>Adres</w:t>
      </w:r>
      <w:r>
        <w:tab/>
      </w:r>
      <w:r>
        <w:tab/>
      </w:r>
      <w:r>
        <w:tab/>
        <w:t>Mgr. van Hooydonkstraat 6</w:t>
      </w:r>
    </w:p>
    <w:p w:rsidR="0022024C" w:rsidRDefault="0028419F">
      <w:pPr>
        <w:pStyle w:val="Geenafstand"/>
      </w:pPr>
      <w:r>
        <w:t>Postcode</w:t>
      </w:r>
      <w:r>
        <w:tab/>
      </w:r>
      <w:r>
        <w:tab/>
        <w:t>4711 ED</w:t>
      </w:r>
    </w:p>
    <w:p w:rsidR="0022024C" w:rsidRDefault="0028419F">
      <w:pPr>
        <w:pStyle w:val="Geenafstand"/>
      </w:pPr>
      <w:r>
        <w:t xml:space="preserve">Woonplaats </w:t>
      </w:r>
      <w:r>
        <w:tab/>
      </w:r>
      <w:r>
        <w:tab/>
        <w:t>Sint Willebord</w:t>
      </w:r>
    </w:p>
    <w:p w:rsidR="0022024C" w:rsidRDefault="0028419F">
      <w:pPr>
        <w:pStyle w:val="Geenafstand"/>
      </w:pPr>
      <w:r>
        <w:t>Telefoon</w:t>
      </w:r>
      <w:r>
        <w:tab/>
      </w:r>
      <w:r>
        <w:tab/>
        <w:t>06 – 54685287</w:t>
      </w:r>
    </w:p>
    <w:p w:rsidR="0022024C" w:rsidRDefault="0028419F">
      <w:pPr>
        <w:pStyle w:val="Geenafstand"/>
      </w:pPr>
      <w:r>
        <w:t>Email</w:t>
      </w:r>
      <w:r>
        <w:tab/>
      </w:r>
      <w:r>
        <w:tab/>
      </w:r>
      <w:r>
        <w:tab/>
      </w:r>
      <w:hyperlink r:id="rId6" w:history="1">
        <w:r>
          <w:rPr>
            <w:rStyle w:val="Hyperlink"/>
          </w:rPr>
          <w:t>D.kools1@outlook.com</w:t>
        </w:r>
      </w:hyperlink>
    </w:p>
    <w:p w:rsidR="0022024C" w:rsidRDefault="0028419F">
      <w:pPr>
        <w:pStyle w:val="Geenafstand"/>
      </w:pPr>
      <w:r>
        <w:t>Geboortedatum</w:t>
      </w:r>
      <w:r>
        <w:tab/>
      </w:r>
      <w:r>
        <w:t>25-07-1998</w:t>
      </w:r>
    </w:p>
    <w:p w:rsidR="0022024C" w:rsidRDefault="0022024C">
      <w:pPr>
        <w:pStyle w:val="Geenafstand"/>
        <w:pBdr>
          <w:bottom w:val="single" w:sz="6" w:space="1" w:color="000000"/>
        </w:pBdr>
      </w:pPr>
    </w:p>
    <w:p w:rsidR="0022024C" w:rsidRDefault="0022024C">
      <w:pPr>
        <w:pStyle w:val="Geenafstand"/>
      </w:pPr>
    </w:p>
    <w:p w:rsidR="0022024C" w:rsidRDefault="0028419F">
      <w:pPr>
        <w:pStyle w:val="Kop1"/>
      </w:pPr>
      <w:r>
        <w:t>Profiel</w:t>
      </w:r>
    </w:p>
    <w:p w:rsidR="0022024C" w:rsidRDefault="0028419F">
      <w:r>
        <w:t>Ik ben Dani Kools en ik woon in Sint Willebrord, ik ben erg graag bezig en altijd gemotiveerd. Ik ben handig met mijn handen en ik werk ook graag met software en hardware, ik ben hier gedreven in en spendeer ook veel van mijn vrije tij</w:t>
      </w:r>
      <w:r>
        <w:t>d erin. Momenteel doe ik de opleidng Applicatie en Media ontwikkelaar en heb het hier graag naar mijn zin, ik heb eerst een allround IT opleiding gedaan om dat ik krijg ook kennis wou opdoen over de hardware.</w:t>
      </w:r>
    </w:p>
    <w:p w:rsidR="0022024C" w:rsidRDefault="0028419F">
      <w:pPr>
        <w:pStyle w:val="Kop1"/>
      </w:pPr>
      <w:r>
        <w:t>Opleidingen</w:t>
      </w:r>
    </w:p>
    <w:p w:rsidR="0022024C" w:rsidRDefault="0028419F">
      <w:r>
        <w:t xml:space="preserve">Augustus 2018 – Heden </w:t>
      </w:r>
      <w:r>
        <w:tab/>
      </w:r>
      <w:r>
        <w:tab/>
        <w:t xml:space="preserve">Applicatie </w:t>
      </w:r>
      <w:r>
        <w:t>en Media ontwikkelaar (niveau 4)</w:t>
      </w:r>
    </w:p>
    <w:p w:rsidR="0022024C" w:rsidRDefault="0028419F">
      <w:r>
        <w:tab/>
      </w:r>
      <w:r>
        <w:tab/>
      </w:r>
      <w:r>
        <w:tab/>
      </w:r>
      <w:r>
        <w:tab/>
      </w:r>
      <w:r>
        <w:tab/>
        <w:t>Curio College Breda (Radius College)</w:t>
      </w:r>
    </w:p>
    <w:p w:rsidR="0022024C" w:rsidRDefault="0028419F">
      <w:r>
        <w:tab/>
      </w:r>
      <w:r>
        <w:tab/>
      </w:r>
      <w:r>
        <w:tab/>
      </w:r>
      <w:r>
        <w:tab/>
      </w:r>
      <w:r>
        <w:tab/>
        <w:t xml:space="preserve">Werken met programmeer talen zoals C#, PHP, Javascipt, CSS </w:t>
      </w:r>
      <w:r>
        <w:tab/>
      </w:r>
      <w:r>
        <w:tab/>
      </w:r>
      <w:r>
        <w:tab/>
      </w:r>
      <w:r>
        <w:tab/>
      </w:r>
      <w:r>
        <w:tab/>
        <w:t>HTML.</w:t>
      </w:r>
    </w:p>
    <w:p w:rsidR="0022024C" w:rsidRDefault="0022024C"/>
    <w:p w:rsidR="0022024C" w:rsidRDefault="0028419F">
      <w:r>
        <w:t>Augustus 2016 – Juni 2018</w:t>
      </w:r>
      <w:r>
        <w:tab/>
      </w:r>
      <w:r>
        <w:tab/>
        <w:t>Allround medewerker IT systems and devices (niveau 3)</w:t>
      </w:r>
    </w:p>
    <w:p w:rsidR="0022024C" w:rsidRDefault="0028419F">
      <w:r>
        <w:tab/>
      </w:r>
      <w:r>
        <w:tab/>
      </w:r>
      <w:r>
        <w:tab/>
      </w:r>
      <w:r>
        <w:tab/>
      </w:r>
      <w:r>
        <w:tab/>
        <w:t xml:space="preserve">Curio </w:t>
      </w:r>
      <w:r>
        <w:t>College Breda (Radius College)</w:t>
      </w:r>
    </w:p>
    <w:p w:rsidR="0022024C" w:rsidRDefault="0028419F">
      <w:r>
        <w:tab/>
      </w:r>
      <w:r>
        <w:tab/>
      </w:r>
      <w:r>
        <w:tab/>
      </w:r>
      <w:r>
        <w:tab/>
      </w:r>
      <w:r>
        <w:tab/>
        <w:t xml:space="preserve">Werken met Desktop hardware en systemen klaarmaken </w:t>
      </w:r>
      <w:r>
        <w:tab/>
      </w:r>
      <w:r>
        <w:tab/>
      </w:r>
      <w:r>
        <w:tab/>
      </w:r>
      <w:r>
        <w:tab/>
      </w:r>
      <w:r>
        <w:tab/>
        <w:t>voor klanten.</w:t>
      </w:r>
    </w:p>
    <w:p w:rsidR="0022024C" w:rsidRDefault="0022024C"/>
    <w:p w:rsidR="0022024C" w:rsidRDefault="0028419F">
      <w:r>
        <w:t xml:space="preserve">Augustus 2014 – Juni 2016 </w:t>
      </w:r>
      <w:r>
        <w:tab/>
      </w:r>
      <w:r>
        <w:tab/>
        <w:t>BBL Timmerman (niveau 2)</w:t>
      </w:r>
    </w:p>
    <w:p w:rsidR="0022024C" w:rsidRDefault="0028419F">
      <w:r>
        <w:tab/>
      </w:r>
      <w:r>
        <w:tab/>
      </w:r>
      <w:r>
        <w:tab/>
      </w:r>
      <w:r>
        <w:tab/>
      </w:r>
      <w:r>
        <w:tab/>
        <w:t>Bouwschool breda (Radius College)</w:t>
      </w:r>
    </w:p>
    <w:p w:rsidR="0022024C" w:rsidRDefault="0028419F">
      <w:r>
        <w:tab/>
      </w:r>
      <w:r>
        <w:tab/>
      </w:r>
      <w:r>
        <w:tab/>
      </w:r>
      <w:r>
        <w:tab/>
      </w:r>
      <w:r>
        <w:tab/>
        <w:t>Vloeren storten, daken timmeren, binnen aftimmeren e</w:t>
      </w:r>
      <w:r>
        <w:t xml:space="preserve">n </w:t>
      </w:r>
      <w:r>
        <w:tab/>
      </w:r>
      <w:r>
        <w:tab/>
      </w:r>
      <w:r>
        <w:tab/>
      </w:r>
      <w:r>
        <w:tab/>
      </w:r>
      <w:r>
        <w:tab/>
        <w:t>stellen. (2 jaar gewerkt bij een bedrijf)</w:t>
      </w:r>
    </w:p>
    <w:p w:rsidR="0022024C" w:rsidRDefault="0022024C"/>
    <w:p w:rsidR="0022024C" w:rsidRDefault="0028419F">
      <w:r>
        <w:t>Juni 2014</w:t>
      </w:r>
      <w:r>
        <w:tab/>
      </w:r>
      <w:r>
        <w:tab/>
      </w:r>
      <w:r>
        <w:tab/>
      </w:r>
      <w:r>
        <w:tab/>
        <w:t>VMBO Kader</w:t>
      </w:r>
    </w:p>
    <w:p w:rsidR="0022024C" w:rsidRDefault="0028419F">
      <w:r>
        <w:tab/>
      </w:r>
      <w:r>
        <w:tab/>
      </w:r>
      <w:r>
        <w:tab/>
      </w:r>
      <w:r>
        <w:tab/>
      </w:r>
      <w:r>
        <w:tab/>
        <w:t>Munnikeheide College Rucphen</w:t>
      </w:r>
    </w:p>
    <w:p w:rsidR="0022024C" w:rsidRDefault="0028419F">
      <w:r>
        <w:tab/>
      </w:r>
      <w:r>
        <w:tab/>
      </w:r>
      <w:r>
        <w:tab/>
      </w:r>
      <w:r>
        <w:tab/>
      </w:r>
      <w:r>
        <w:tab/>
        <w:t>Bouw opleiding gedaan + vak Engels op MAVO niveau</w:t>
      </w:r>
    </w:p>
    <w:p w:rsidR="0022024C" w:rsidRDefault="0028419F">
      <w:r>
        <w:lastRenderedPageBreak/>
        <w:tab/>
      </w:r>
      <w:r>
        <w:tab/>
      </w:r>
      <w:r>
        <w:tab/>
      </w:r>
      <w:r>
        <w:tab/>
      </w:r>
      <w:r>
        <w:tab/>
      </w:r>
    </w:p>
    <w:p w:rsidR="0022024C" w:rsidRDefault="0022024C"/>
    <w:sectPr w:rsidR="0022024C">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19F" w:rsidRDefault="0028419F">
      <w:pPr>
        <w:spacing w:after="0" w:line="240" w:lineRule="auto"/>
      </w:pPr>
      <w:r>
        <w:separator/>
      </w:r>
    </w:p>
  </w:endnote>
  <w:endnote w:type="continuationSeparator" w:id="0">
    <w:p w:rsidR="0028419F" w:rsidRDefault="00284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19F" w:rsidRDefault="0028419F">
      <w:pPr>
        <w:spacing w:after="0" w:line="240" w:lineRule="auto"/>
      </w:pPr>
      <w:r>
        <w:rPr>
          <w:color w:val="000000"/>
        </w:rPr>
        <w:separator/>
      </w:r>
    </w:p>
  </w:footnote>
  <w:footnote w:type="continuationSeparator" w:id="0">
    <w:p w:rsidR="0028419F" w:rsidRDefault="002841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2024C"/>
    <w:rsid w:val="0022024C"/>
    <w:rsid w:val="0028419F"/>
    <w:rsid w:val="006478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F3138-6A88-47E5-B25F-2288C7B6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l-NL"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spacing w:after="0" w:line="240" w:lineRule="auto"/>
    </w:pPr>
    <w:rPr>
      <w:rFonts w:ascii="Calibri Light" w:eastAsia="Times New Roman" w:hAnsi="Calibri Light"/>
      <w:spacing w:val="-10"/>
      <w:kern w:val="3"/>
      <w:sz w:val="56"/>
      <w:szCs w:val="56"/>
    </w:rPr>
  </w:style>
  <w:style w:type="character" w:customStyle="1" w:styleId="TitelChar">
    <w:name w:val="Titel Char"/>
    <w:basedOn w:val="Standaardalinea-lettertype"/>
    <w:rPr>
      <w:rFonts w:ascii="Calibri Light" w:eastAsia="Times New Roman" w:hAnsi="Calibri Light" w:cs="Times New Roman"/>
      <w:spacing w:val="-10"/>
      <w:kern w:val="3"/>
      <w:sz w:val="56"/>
      <w:szCs w:val="56"/>
    </w:rPr>
  </w:style>
  <w:style w:type="paragraph" w:styleId="Geenafstand">
    <w:name w:val="No Spacing"/>
    <w:pPr>
      <w:suppressAutoHyphens/>
      <w:spacing w:after="0" w:line="240" w:lineRule="auto"/>
    </w:pPr>
  </w:style>
  <w:style w:type="character" w:styleId="Hyperlink">
    <w:name w:val="Hyperlink"/>
    <w:basedOn w:val="Standaardalinea-lettertype"/>
    <w:rPr>
      <w:color w:val="0563C1"/>
      <w:u w:val="single"/>
    </w:rPr>
  </w:style>
  <w:style w:type="character" w:styleId="Onopgelostemelding">
    <w:name w:val="Unresolved Mention"/>
    <w:basedOn w:val="Standaardalinea-lettertype"/>
    <w:rPr>
      <w:color w:val="605E5C"/>
      <w:shd w:val="clear" w:color="auto" w:fill="E1DFDD"/>
    </w:r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paragraph" w:styleId="Lijstalinea">
    <w:name w:val="List Paragraph"/>
    <w:basedOn w:val="Standaar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kools1@outlook.com" TargetMode="Externa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1193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Kools</dc:creator>
  <dc:description/>
  <cp:lastModifiedBy>Dani Kools</cp:lastModifiedBy>
  <cp:revision>2</cp:revision>
  <dcterms:created xsi:type="dcterms:W3CDTF">2020-06-15T13:37:00Z</dcterms:created>
  <dcterms:modified xsi:type="dcterms:W3CDTF">2020-06-15T13:37:00Z</dcterms:modified>
</cp:coreProperties>
</file>